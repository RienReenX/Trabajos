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A057D" w14:textId="043AA426" w:rsidR="004D6B86" w:rsidRDefault="0063553D">
      <w:pPr>
        <w:pStyle w:val="Ttulo"/>
      </w:pPr>
      <w:r w:rsidRPr="0063553D">
        <w:t xml:space="preserve">PHP </w:t>
      </w:r>
      <w:proofErr w:type="spellStart"/>
      <w:r w:rsidRPr="0063553D">
        <w:t>my</w:t>
      </w:r>
      <w:proofErr w:type="spellEnd"/>
      <w:r w:rsidRPr="0063553D">
        <w:t xml:space="preserve"> </w:t>
      </w:r>
      <w:proofErr w:type="spellStart"/>
      <w:r w:rsidRPr="0063553D">
        <w:t>admin</w:t>
      </w:r>
      <w:proofErr w:type="spellEnd"/>
      <w:r w:rsidRPr="0063553D">
        <w:t xml:space="preserve"> practica 1 y 2</w:t>
      </w:r>
    </w:p>
    <w:p w14:paraId="26215CE3" w14:textId="0018487B" w:rsidR="004D6B86" w:rsidRDefault="0063553D" w:rsidP="0063553D">
      <w:pPr>
        <w:pStyle w:val="Ttulo21"/>
      </w:pPr>
      <w:r>
        <w:t>Bautista Ramírez José Gael</w:t>
      </w:r>
    </w:p>
    <w:p w14:paraId="68F52716" w14:textId="4B50E85D" w:rsidR="004D6B86" w:rsidRDefault="0063553D" w:rsidP="0063553D">
      <w:pPr>
        <w:pStyle w:val="Ttulo21"/>
      </w:pPr>
      <w:r w:rsidRPr="0063553D">
        <w:t>Desarrolla Servidor</w:t>
      </w:r>
    </w:p>
    <w:p w14:paraId="1FE960CB" w14:textId="3D76AA4D" w:rsidR="004D6B86" w:rsidRDefault="0063553D" w:rsidP="0063553D">
      <w:pPr>
        <w:pStyle w:val="Ttulo"/>
      </w:pPr>
      <w:r w:rsidRPr="0063553D">
        <w:t>Emmanuel Sánchez García</w:t>
      </w:r>
    </w:p>
    <w:p w14:paraId="57331181" w14:textId="7982AA86" w:rsidR="0063553D" w:rsidRDefault="0063553D" w:rsidP="0063553D">
      <w:pPr>
        <w:jc w:val="center"/>
      </w:pPr>
      <w:r>
        <w:t>Tampico 15/04/2024</w:t>
      </w:r>
    </w:p>
    <w:p w14:paraId="24D4BDC8" w14:textId="77777777" w:rsidR="0063553D" w:rsidRDefault="0063553D">
      <w:r>
        <w:br w:type="page"/>
      </w:r>
    </w:p>
    <w:p w14:paraId="57B9B512" w14:textId="2D55D1B0" w:rsidR="0063553D" w:rsidRDefault="0063553D" w:rsidP="0063553D">
      <w:pPr>
        <w:jc w:val="center"/>
      </w:pPr>
      <w:r w:rsidRPr="0063553D">
        <w:lastRenderedPageBreak/>
        <w:drawing>
          <wp:inline distT="0" distB="0" distL="0" distR="0" wp14:anchorId="505A1F22" wp14:editId="3FD23887">
            <wp:extent cx="5731510" cy="167386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F578" w14:textId="7ECF56C6" w:rsidR="004D6B86" w:rsidRDefault="0063553D" w:rsidP="0063553D">
      <w:pPr>
        <w:jc w:val="center"/>
      </w:pPr>
      <w:r w:rsidRPr="0063553D">
        <w:drawing>
          <wp:inline distT="0" distB="0" distL="0" distR="0" wp14:anchorId="1E5B29DF" wp14:editId="47D4413F">
            <wp:extent cx="5731510" cy="233934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F1EC" w14:textId="13C94BF9" w:rsidR="0063553D" w:rsidRDefault="0063553D" w:rsidP="0063553D">
      <w:pPr>
        <w:jc w:val="center"/>
      </w:pPr>
      <w:r w:rsidRPr="0063553D">
        <w:lastRenderedPageBreak/>
        <w:drawing>
          <wp:inline distT="0" distB="0" distL="0" distR="0" wp14:anchorId="5B471BEB" wp14:editId="7463C169">
            <wp:extent cx="5731510" cy="604139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53D">
        <w:lastRenderedPageBreak/>
        <w:drawing>
          <wp:inline distT="0" distB="0" distL="0" distR="0" wp14:anchorId="5CAE7AEB" wp14:editId="4D9F63CD">
            <wp:extent cx="5731510" cy="394462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53D">
        <w:lastRenderedPageBreak/>
        <w:drawing>
          <wp:inline distT="0" distB="0" distL="0" distR="0" wp14:anchorId="1A70CB0C" wp14:editId="4BED625A">
            <wp:extent cx="5731510" cy="482727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53D">
        <w:drawing>
          <wp:inline distT="0" distB="0" distL="0" distR="0" wp14:anchorId="33D8FB1F" wp14:editId="26269A19">
            <wp:extent cx="4877481" cy="334374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4867" w14:textId="77777777" w:rsidR="0063553D" w:rsidRDefault="0063553D">
      <w:r>
        <w:br w:type="page"/>
      </w:r>
    </w:p>
    <w:p w14:paraId="3CB2007B" w14:textId="60A04EE2" w:rsidR="0063553D" w:rsidRDefault="0063553D" w:rsidP="0063553D">
      <w:r>
        <w:lastRenderedPageBreak/>
        <w:t>Conclusión:</w:t>
      </w:r>
    </w:p>
    <w:p w14:paraId="00FF2F83" w14:textId="376E59BB" w:rsidR="0063553D" w:rsidRPr="00A4757D" w:rsidRDefault="000711DA" w:rsidP="0063553D">
      <w:pPr>
        <w:ind w:firstLine="0"/>
      </w:pPr>
      <w:r>
        <w:rPr>
          <w:rFonts w:ascii="Segoe UI" w:hAnsi="Segoe UI" w:cs="Segoe UI"/>
          <w:color w:val="0D0D0D"/>
          <w:shd w:val="clear" w:color="auto" w:fill="FFFFFF"/>
        </w:rPr>
        <w:t>Este código PHP se utiliza para conectar a una base de datos MySQL, recuperar información de una tabla llamada "tutores" y mostrarla en una página HTML. Utiliza PDO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para conectarse a la base de datos y ejecutar consultas SQL de manera segura. Primero, se establece la conexión con la base de datos utilizando la información de conexión proporcionada. Luego, se prepara y ejecuta una consulta SQL para seleccionar ciertos campos de la tabla "tutores" donde el ID del tutor está entre 4 y 8. Los resultados de la consulta se recuperan y se muestran en una tabla HTML, si existen resultados.</w:t>
      </w:r>
    </w:p>
    <w:sectPr w:rsidR="0063553D" w:rsidRPr="00A4757D" w:rsidSect="001C4A59">
      <w:headerReference w:type="default" r:id="rId15"/>
      <w:headerReference w:type="first" r:id="rId16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82036" w14:textId="77777777" w:rsidR="0046426E" w:rsidRDefault="0046426E">
      <w:pPr>
        <w:spacing w:line="240" w:lineRule="auto"/>
      </w:pPr>
      <w:r>
        <w:separator/>
      </w:r>
    </w:p>
    <w:p w14:paraId="47085D15" w14:textId="77777777" w:rsidR="0046426E" w:rsidRDefault="0046426E"/>
  </w:endnote>
  <w:endnote w:type="continuationSeparator" w:id="0">
    <w:p w14:paraId="23FA0CA1" w14:textId="77777777" w:rsidR="0046426E" w:rsidRDefault="0046426E">
      <w:pPr>
        <w:spacing w:line="240" w:lineRule="auto"/>
      </w:pPr>
      <w:r>
        <w:continuationSeparator/>
      </w:r>
    </w:p>
    <w:p w14:paraId="4AC3495D" w14:textId="77777777" w:rsidR="0046426E" w:rsidRDefault="004642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C6C25" w14:textId="77777777" w:rsidR="0046426E" w:rsidRDefault="0046426E">
      <w:pPr>
        <w:spacing w:line="240" w:lineRule="auto"/>
      </w:pPr>
      <w:r>
        <w:separator/>
      </w:r>
    </w:p>
    <w:p w14:paraId="2E5D7CDE" w14:textId="77777777" w:rsidR="0046426E" w:rsidRDefault="0046426E"/>
  </w:footnote>
  <w:footnote w:type="continuationSeparator" w:id="0">
    <w:p w14:paraId="40754F8B" w14:textId="77777777" w:rsidR="0046426E" w:rsidRDefault="0046426E">
      <w:pPr>
        <w:spacing w:line="240" w:lineRule="auto"/>
      </w:pPr>
      <w:r>
        <w:continuationSeparator/>
      </w:r>
    </w:p>
    <w:p w14:paraId="6F795F76" w14:textId="77777777" w:rsidR="0046426E" w:rsidRDefault="004642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8"/>
      <w:gridCol w:w="1038"/>
    </w:tblGrid>
    <w:tr w:rsidR="004D6B86" w14:paraId="6240336B" w14:textId="77777777">
      <w:tc>
        <w:tcPr>
          <w:tcW w:w="8280" w:type="dxa"/>
        </w:tcPr>
        <w:p w14:paraId="1CEA2E5F" w14:textId="77777777" w:rsidR="004D6B86" w:rsidRPr="00170521" w:rsidRDefault="0046426E" w:rsidP="00170521">
          <w:pPr>
            <w:pStyle w:val="Encabezado"/>
          </w:pPr>
          <w:sdt>
            <w:sdtPr>
              <w:alias w:val="Escriba el título abreviado:"/>
              <w:tag w:val="Escriba el título abreviado:"/>
              <w:id w:val="-582528332"/>
              <w:placeholder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6D0664" w:rsidRPr="00170521">
                <w:rPr>
                  <w:lang w:bidi="es-ES"/>
                </w:rPr>
                <w:t>TÍTULO ABREVIADO DE HASTA 50 CARACTERES</w:t>
              </w:r>
            </w:sdtContent>
          </w:sdt>
        </w:p>
      </w:tc>
      <w:tc>
        <w:tcPr>
          <w:tcW w:w="1080" w:type="dxa"/>
        </w:tcPr>
        <w:p w14:paraId="5F01C71B" w14:textId="77777777"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86369">
            <w:rPr>
              <w:noProof/>
              <w:lang w:bidi="es-ES"/>
            </w:rPr>
            <w:t>2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54017D31" w14:textId="77777777" w:rsidR="004D6B86" w:rsidRDefault="004D6B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1"/>
      <w:gridCol w:w="1045"/>
    </w:tblGrid>
    <w:tr w:rsidR="004D6B86" w14:paraId="241E923A" w14:textId="77777777">
      <w:tc>
        <w:tcPr>
          <w:tcW w:w="8280" w:type="dxa"/>
        </w:tcPr>
        <w:p w14:paraId="42497658" w14:textId="3F6691D2" w:rsidR="004D6B86" w:rsidRPr="009F0414" w:rsidRDefault="004D6B86" w:rsidP="00504F88">
          <w:pPr>
            <w:pStyle w:val="Encabezado"/>
          </w:pPr>
        </w:p>
      </w:tc>
      <w:tc>
        <w:tcPr>
          <w:tcW w:w="1080" w:type="dxa"/>
        </w:tcPr>
        <w:p w14:paraId="174DF0E0" w14:textId="77777777"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86369">
            <w:rPr>
              <w:noProof/>
              <w:lang w:bidi="es-ES"/>
            </w:rPr>
            <w:t>1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43DC6E2C" w14:textId="77777777" w:rsidR="004D6B86" w:rsidRDefault="004D6B86" w:rsidP="002C62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3D"/>
    <w:rsid w:val="00006BBA"/>
    <w:rsid w:val="0001010E"/>
    <w:rsid w:val="000217F5"/>
    <w:rsid w:val="000711DA"/>
    <w:rsid w:val="00097169"/>
    <w:rsid w:val="00114BFA"/>
    <w:rsid w:val="001602E3"/>
    <w:rsid w:val="00160C0C"/>
    <w:rsid w:val="001664A2"/>
    <w:rsid w:val="00170521"/>
    <w:rsid w:val="001B4848"/>
    <w:rsid w:val="001C4A59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E36B1"/>
    <w:rsid w:val="003E4162"/>
    <w:rsid w:val="003F7CBD"/>
    <w:rsid w:val="0046426E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3553D"/>
    <w:rsid w:val="00641876"/>
    <w:rsid w:val="00645290"/>
    <w:rsid w:val="006B015B"/>
    <w:rsid w:val="006C162F"/>
    <w:rsid w:val="006D0664"/>
    <w:rsid w:val="006D7EE9"/>
    <w:rsid w:val="007244DE"/>
    <w:rsid w:val="007435DB"/>
    <w:rsid w:val="0081390C"/>
    <w:rsid w:val="00816831"/>
    <w:rsid w:val="00837D67"/>
    <w:rsid w:val="008747E8"/>
    <w:rsid w:val="008A2A83"/>
    <w:rsid w:val="00910F0E"/>
    <w:rsid w:val="00961AE5"/>
    <w:rsid w:val="009A2C38"/>
    <w:rsid w:val="009F0414"/>
    <w:rsid w:val="00A4757D"/>
    <w:rsid w:val="00A77F6B"/>
    <w:rsid w:val="00A81BB2"/>
    <w:rsid w:val="00AA5C05"/>
    <w:rsid w:val="00C3438C"/>
    <w:rsid w:val="00C40822"/>
    <w:rsid w:val="00C5686B"/>
    <w:rsid w:val="00C74024"/>
    <w:rsid w:val="00C83B15"/>
    <w:rsid w:val="00C925C8"/>
    <w:rsid w:val="00CB7F84"/>
    <w:rsid w:val="00CF1B55"/>
    <w:rsid w:val="00DA33D3"/>
    <w:rsid w:val="00DB2E59"/>
    <w:rsid w:val="00DB358F"/>
    <w:rsid w:val="00DC44F1"/>
    <w:rsid w:val="00DF6D26"/>
    <w:rsid w:val="00E7305D"/>
    <w:rsid w:val="00E75719"/>
    <w:rsid w:val="00EA780C"/>
    <w:rsid w:val="00EB69D3"/>
    <w:rsid w:val="00F31D66"/>
    <w:rsid w:val="00F363EC"/>
    <w:rsid w:val="00F413AC"/>
    <w:rsid w:val="00F86369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0AE26"/>
  <w15:chartTrackingRefBased/>
  <w15:docId w15:val="{C6867D0B-18A8-4F28-9C85-A89DC246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4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con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ntro%20de%20Computo\AppData\Roaming\Microsoft\Templates\Documento%20de%20estilo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/>
    <CompanyName/>
    <SenderAddress/>
    <Address/>
  </employee>
</employees>
</file>

<file path=customXml/itemProps1.xml><?xml version="1.0" encoding="utf-8"?>
<ds:datastoreItem xmlns:ds="http://schemas.openxmlformats.org/officeDocument/2006/customXml" ds:itemID="{8380E956-02AA-401B-8674-47E113BB0F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APA.dotx</Template>
  <TotalTime>15</TotalTime>
  <Pages>6</Pages>
  <Words>112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de Computo</dc:creator>
  <cp:keywords/>
  <dc:description/>
  <cp:lastModifiedBy>Centro de Computo</cp:lastModifiedBy>
  <cp:revision>2</cp:revision>
  <dcterms:created xsi:type="dcterms:W3CDTF">2024-04-15T22:41:00Z</dcterms:created>
  <dcterms:modified xsi:type="dcterms:W3CDTF">2024-04-15T22:56:00Z</dcterms:modified>
</cp:coreProperties>
</file>